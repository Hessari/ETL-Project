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F9800" w14:textId="52B6D1F2" w:rsidR="00FA5FC1" w:rsidRDefault="00F63964">
      <w:pPr>
        <w:pStyle w:val="Heading1"/>
      </w:pPr>
      <w:r>
        <w:t xml:space="preserve">Report on </w:t>
      </w:r>
      <w:r w:rsidR="00D66CA2">
        <w:t xml:space="preserve">Population and Home Median Prices in </w:t>
      </w:r>
      <w:r>
        <w:t>California</w:t>
      </w:r>
      <w:r w:rsidR="00167644">
        <w:t xml:space="preserve"> from 20</w:t>
      </w:r>
      <w:r w:rsidR="00D66CA2">
        <w:t>17</w:t>
      </w:r>
      <w:r w:rsidR="00167644">
        <w:t>-20</w:t>
      </w:r>
      <w:r w:rsidR="00D66CA2">
        <w:t>19</w:t>
      </w:r>
      <w:r w:rsidR="00F93783">
        <w:t xml:space="preserve"> by county</w:t>
      </w:r>
      <w:r w:rsidR="00D66CA2">
        <w:t xml:space="preserve"> and region</w:t>
      </w:r>
    </w:p>
    <w:p w14:paraId="1346E94E" w14:textId="67CB50F9" w:rsidR="00FA5FC1" w:rsidRDefault="00F63964" w:rsidP="00F63964">
      <w:pPr>
        <w:pStyle w:val="ListNumber"/>
      </w:pPr>
      <w:r>
        <w:t>Resources used</w:t>
      </w:r>
      <w:r w:rsidR="00D14BE3">
        <w:t xml:space="preserve"> were csv files and </w:t>
      </w:r>
    </w:p>
    <w:p w14:paraId="22711CBF" w14:textId="74B838B0" w:rsidR="00F63964" w:rsidRDefault="004A7B8F" w:rsidP="00F63964">
      <w:pPr>
        <w:pStyle w:val="ListNumber"/>
        <w:numPr>
          <w:ilvl w:val="0"/>
          <w:numId w:val="0"/>
        </w:numPr>
        <w:ind w:left="432" w:hanging="432"/>
      </w:pPr>
      <w:hyperlink r:id="rId7" w:history="1">
        <w:r w:rsidR="004D320B" w:rsidRPr="002E064B">
          <w:rPr>
            <w:rStyle w:val="Hyperlink"/>
          </w:rPr>
          <w:t>www.data.ca.gov</w:t>
        </w:r>
      </w:hyperlink>
    </w:p>
    <w:p w14:paraId="1725EE2A" w14:textId="7244D286" w:rsidR="004D320B" w:rsidRDefault="004A7B8F" w:rsidP="00F63964">
      <w:pPr>
        <w:pStyle w:val="ListNumber"/>
        <w:numPr>
          <w:ilvl w:val="0"/>
          <w:numId w:val="0"/>
        </w:numPr>
        <w:ind w:left="432" w:hanging="432"/>
      </w:pPr>
      <w:hyperlink r:id="rId8" w:history="1">
        <w:r w:rsidR="00E673D1" w:rsidRPr="00D61267">
          <w:rPr>
            <w:rStyle w:val="Hyperlink"/>
          </w:rPr>
          <w:t>www.kaggle.com</w:t>
        </w:r>
      </w:hyperlink>
    </w:p>
    <w:p w14:paraId="686882D5" w14:textId="7745D48A" w:rsidR="00F63964" w:rsidRDefault="00D66CA2" w:rsidP="00F63964">
      <w:pPr>
        <w:pStyle w:val="ListNumber"/>
        <w:numPr>
          <w:ilvl w:val="0"/>
          <w:numId w:val="0"/>
        </w:numPr>
        <w:ind w:left="432" w:hanging="432"/>
      </w:pPr>
      <w:hyperlink r:id="rId9" w:history="1">
        <w:r w:rsidRPr="003631D9">
          <w:rPr>
            <w:rStyle w:val="Hyperlink"/>
          </w:rPr>
          <w:t>www.zillow.com</w:t>
        </w:r>
      </w:hyperlink>
    </w:p>
    <w:p w14:paraId="4802AAC5" w14:textId="5B558665" w:rsidR="00D14BE3" w:rsidRDefault="00D14BE3" w:rsidP="00D14BE3">
      <w:pPr>
        <w:pStyle w:val="ListNumber"/>
        <w:numPr>
          <w:ilvl w:val="0"/>
          <w:numId w:val="0"/>
        </w:numPr>
      </w:pPr>
    </w:p>
    <w:p w14:paraId="0C700F1B" w14:textId="77777777" w:rsidR="00F63964" w:rsidRDefault="00F63964" w:rsidP="00F63964">
      <w:pPr>
        <w:pStyle w:val="ListNumber"/>
      </w:pPr>
      <w:r>
        <w:t>Type of Transformation needed:</w:t>
      </w:r>
    </w:p>
    <w:p w14:paraId="1E47F8AA" w14:textId="0EF62407" w:rsidR="00F63964" w:rsidRDefault="00884167" w:rsidP="00F63964">
      <w:pPr>
        <w:pStyle w:val="ListNumber"/>
        <w:numPr>
          <w:ilvl w:val="0"/>
          <w:numId w:val="0"/>
        </w:numPr>
        <w:ind w:left="432" w:hanging="432"/>
      </w:pPr>
      <w:r>
        <w:t>C</w:t>
      </w:r>
      <w:r w:rsidRPr="00884167">
        <w:t xml:space="preserve">leaning, </w:t>
      </w:r>
      <w:r>
        <w:t>J</w:t>
      </w:r>
      <w:r w:rsidRPr="00884167">
        <w:t xml:space="preserve">oining, </w:t>
      </w:r>
      <w:r>
        <w:t>F</w:t>
      </w:r>
      <w:r w:rsidRPr="00884167">
        <w:t>iltering</w:t>
      </w:r>
      <w:r>
        <w:t>.</w:t>
      </w:r>
    </w:p>
    <w:p w14:paraId="13D0CF87" w14:textId="77777777" w:rsidR="00884167" w:rsidRDefault="00884167" w:rsidP="00F63964">
      <w:pPr>
        <w:pStyle w:val="ListNumber"/>
        <w:numPr>
          <w:ilvl w:val="0"/>
          <w:numId w:val="0"/>
        </w:numPr>
        <w:ind w:left="432" w:hanging="432"/>
      </w:pPr>
    </w:p>
    <w:p w14:paraId="4A1B62AE" w14:textId="4CB61D3F" w:rsidR="00F63964" w:rsidRDefault="00F63964" w:rsidP="00F63964">
      <w:pPr>
        <w:pStyle w:val="ListNumber"/>
      </w:pPr>
      <w:r>
        <w:t>The type of final production database</w:t>
      </w:r>
    </w:p>
    <w:p w14:paraId="17A58DA5" w14:textId="1951CD3C" w:rsidR="00FA5FC1" w:rsidRDefault="00D66CA2">
      <w:pPr>
        <w:pStyle w:val="Heading2"/>
      </w:pPr>
      <w:r>
        <w:t xml:space="preserve">Relational by </w:t>
      </w:r>
      <w:proofErr w:type="spellStart"/>
      <w:r>
        <w:t>fips</w:t>
      </w:r>
      <w:bookmarkStart w:id="0" w:name="_GoBack"/>
      <w:bookmarkEnd w:id="0"/>
      <w:proofErr w:type="spellEnd"/>
    </w:p>
    <w:sectPr w:rsidR="00FA5F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6D848" w14:textId="77777777" w:rsidR="004A7B8F" w:rsidRDefault="004A7B8F">
      <w:pPr>
        <w:spacing w:after="0" w:line="240" w:lineRule="auto"/>
      </w:pPr>
      <w:r>
        <w:separator/>
      </w:r>
    </w:p>
    <w:p w14:paraId="14B43972" w14:textId="77777777" w:rsidR="004A7B8F" w:rsidRDefault="004A7B8F"/>
    <w:p w14:paraId="610C847B" w14:textId="77777777" w:rsidR="004A7B8F" w:rsidRDefault="004A7B8F"/>
  </w:endnote>
  <w:endnote w:type="continuationSeparator" w:id="0">
    <w:p w14:paraId="0AE51F45" w14:textId="77777777" w:rsidR="004A7B8F" w:rsidRDefault="004A7B8F">
      <w:pPr>
        <w:spacing w:after="0" w:line="240" w:lineRule="auto"/>
      </w:pPr>
      <w:r>
        <w:continuationSeparator/>
      </w:r>
    </w:p>
    <w:p w14:paraId="12ED62E6" w14:textId="77777777" w:rsidR="004A7B8F" w:rsidRDefault="004A7B8F"/>
    <w:p w14:paraId="37F7DA50" w14:textId="77777777" w:rsidR="004A7B8F" w:rsidRDefault="004A7B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93B04" w14:textId="77777777" w:rsidR="00FA5FC1" w:rsidRDefault="00FA5F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F23DAD" w14:textId="77777777" w:rsidR="00FA5FC1" w:rsidRDefault="0022713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76A09" w14:textId="77777777" w:rsidR="00FA5FC1" w:rsidRDefault="00FA5F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D1528" w14:textId="77777777" w:rsidR="004A7B8F" w:rsidRDefault="004A7B8F">
      <w:pPr>
        <w:spacing w:after="0" w:line="240" w:lineRule="auto"/>
      </w:pPr>
      <w:r>
        <w:separator/>
      </w:r>
    </w:p>
    <w:p w14:paraId="20618FDA" w14:textId="77777777" w:rsidR="004A7B8F" w:rsidRDefault="004A7B8F"/>
    <w:p w14:paraId="59D85C76" w14:textId="77777777" w:rsidR="004A7B8F" w:rsidRDefault="004A7B8F"/>
  </w:footnote>
  <w:footnote w:type="continuationSeparator" w:id="0">
    <w:p w14:paraId="67E8392D" w14:textId="77777777" w:rsidR="004A7B8F" w:rsidRDefault="004A7B8F">
      <w:pPr>
        <w:spacing w:after="0" w:line="240" w:lineRule="auto"/>
      </w:pPr>
      <w:r>
        <w:continuationSeparator/>
      </w:r>
    </w:p>
    <w:p w14:paraId="52E65128" w14:textId="77777777" w:rsidR="004A7B8F" w:rsidRDefault="004A7B8F"/>
    <w:p w14:paraId="68C45541" w14:textId="77777777" w:rsidR="004A7B8F" w:rsidRDefault="004A7B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3C069" w14:textId="77777777" w:rsidR="00FA5FC1" w:rsidRDefault="00FA5F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C7A3F" w14:textId="77777777" w:rsidR="00FA5FC1" w:rsidRDefault="00FA5F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C049D" w14:textId="77777777" w:rsidR="00FA5FC1" w:rsidRDefault="00FA5F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64"/>
    <w:rsid w:val="00167644"/>
    <w:rsid w:val="0022713C"/>
    <w:rsid w:val="004A7B8F"/>
    <w:rsid w:val="004D320B"/>
    <w:rsid w:val="00884167"/>
    <w:rsid w:val="00986EB3"/>
    <w:rsid w:val="00AA789E"/>
    <w:rsid w:val="00CE091F"/>
    <w:rsid w:val="00D14BE3"/>
    <w:rsid w:val="00D66CA2"/>
    <w:rsid w:val="00E673D1"/>
    <w:rsid w:val="00F63964"/>
    <w:rsid w:val="00F93783"/>
    <w:rsid w:val="00FA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ADCCE"/>
  <w15:chartTrackingRefBased/>
  <w15:docId w15:val="{51D4DC01-E83A-CD4C-A3B2-0C3418FA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ggle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data.ca.gov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zillow.com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essari/Library/Containers/com.microsoft.Word/Data/Library/Application%20Support/Microsoft/Office/16.0/DTS/en-US%7bBAD7A6D7-FFC4-A040-A660-1E4E16CA6111%7d/%7b3005B777-B265-3E4B-A71D-9481D1FBC6C6%7dtf10002083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{3005B777-B265-3E4B-A71D-9481D1FBC6C6}tf10002083.dotx</Template>
  <TotalTime>22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hessari2019@outlook.com</dc:creator>
  <cp:keywords/>
  <dc:description/>
  <cp:lastModifiedBy>hessari2019@outlook.com</cp:lastModifiedBy>
  <cp:revision>7</cp:revision>
  <dcterms:created xsi:type="dcterms:W3CDTF">2019-05-15T18:42:00Z</dcterms:created>
  <dcterms:modified xsi:type="dcterms:W3CDTF">2019-05-18T03:57:00Z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